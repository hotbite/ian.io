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-924265653"/>
        <w:placeholder>
          <w:docPart w:val="11085B098AC143E2B50A1337EE4650AB"/>
        </w:placeholder>
        <w:docPartList>
          <w:docPartGallery w:val="Quick Parts"/>
          <w:docPartCategory w:val=" Resume Name"/>
        </w:docPartList>
      </w:sdtPr>
      <w:sdtEndPr/>
      <w:sdtContent>
        <w:p w:rsidR="00C972E0" w:rsidRDefault="0066300B">
          <w:sdt>
            <w:sdtPr>
              <w:id w:val="1404875842"/>
              <w:placeholder>
                <w:docPart w:val="4052EC07D0854294B1459D8439214F1D"/>
              </w:placeholder>
              <w:date w:fullDate="2025-03-0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F00A0">
                <w:t>3/4/2025</w:t>
              </w:r>
            </w:sdtContent>
          </w:sdt>
          <w:r>
            <w:rPr>
              <w:noProof/>
            </w:rPr>
            <w:t xml:space="preserve"> </w:t>
          </w:r>
        </w:p>
        <w:p w:rsidR="00C972E0" w:rsidRDefault="0066300B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4F5E0EDBBCB742DF937E3D468615B1A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20042">
                <w:t>I</w:t>
              </w:r>
              <w:r w:rsidR="00F20042">
                <w:rPr>
                  <w:lang w:val="en-150"/>
                </w:rPr>
                <w:t>an Walya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AD8AB563E75D46639F76226C6873B59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C972E0" w:rsidRDefault="00F20042">
              <w:pPr>
                <w:pStyle w:val="Phone"/>
              </w:pPr>
              <w:r>
                <w:t>+256760824588</w:t>
              </w:r>
            </w:p>
          </w:sdtContent>
        </w:sdt>
        <w:p w:rsidR="00C972E0" w:rsidRDefault="00C972E0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5B9B5572DC1F45CB99D26488AC16028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C972E0" w:rsidRDefault="00F20042">
              <w:pPr>
                <w:pStyle w:val="SenderAddress"/>
              </w:pPr>
              <w:r>
                <w:t>Ianwalya0@gmail.com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2E6B20D063A04EA2BB2EAE730EE957C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C972E0" w:rsidRDefault="00F20042">
              <w:pPr>
                <w:pStyle w:val="SenderAddress"/>
              </w:pPr>
              <w:r>
                <w:t>Mukono-Uganda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B5B8730B89344E2BBB9AE722A7806C6C"/>
            </w:placeholder>
            <w:text/>
          </w:sdtPr>
          <w:sdtEndPr>
            <w:rPr>
              <w:rStyle w:val="PlaceholderText"/>
            </w:rPr>
          </w:sdtEndPr>
          <w:sdtContent>
            <w:p w:rsidR="00C972E0" w:rsidRDefault="00F20042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Ianwalya.free.nf</w:t>
              </w:r>
            </w:p>
          </w:sdtContent>
        </w:sdt>
        <w:p w:rsidR="00C972E0" w:rsidRDefault="0066300B"/>
        <w:bookmarkStart w:id="0" w:name="_GoBack" w:displacedByCustomXml="next"/>
        <w:bookmarkEnd w:id="0" w:displacedByCustomXml="next"/>
      </w:sdtContent>
    </w:sdt>
    <w:p w:rsidR="00C972E0" w:rsidRDefault="0066300B">
      <w:pPr>
        <w:pStyle w:val="SectionHeading"/>
      </w:pPr>
      <w:r>
        <w:t>Education</w:t>
      </w:r>
    </w:p>
    <w:p w:rsidR="00C972E0" w:rsidRDefault="00F20042">
      <w:pPr>
        <w:pStyle w:val="Subsection"/>
      </w:pPr>
      <w:r>
        <w:t>ISBAT INTERNATIONAL UNIVERSITY</w:t>
      </w:r>
    </w:p>
    <w:p w:rsidR="00C972E0" w:rsidRDefault="00F20042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>23/04/2025</w:t>
      </w:r>
      <w:r w:rsidR="0066300B">
        <w:rPr>
          <w:color w:val="A9A57C" w:themeColor="accent1"/>
        </w:rPr>
        <w:t>|</w:t>
      </w:r>
      <w:r w:rsidR="0066300B">
        <w:t xml:space="preserve"> </w:t>
      </w:r>
      <w:r>
        <w:t>Bachelors in Computer Science</w:t>
      </w:r>
    </w:p>
    <w:p w:rsidR="00C972E0" w:rsidRDefault="00F20042">
      <w:pPr>
        <w:pStyle w:val="ListParagraph"/>
        <w:numPr>
          <w:ilvl w:val="0"/>
          <w:numId w:val="4"/>
        </w:numPr>
        <w:spacing w:after="0"/>
        <w:ind w:left="288" w:hanging="288"/>
      </w:pPr>
      <w:r>
        <w:t>Certificate in IoT.</w:t>
      </w:r>
    </w:p>
    <w:p w:rsidR="00F20042" w:rsidRDefault="00F20042">
      <w:pPr>
        <w:pStyle w:val="ListParagraph"/>
        <w:numPr>
          <w:ilvl w:val="0"/>
          <w:numId w:val="4"/>
        </w:numPr>
        <w:spacing w:after="0"/>
        <w:ind w:left="288" w:hanging="288"/>
      </w:pPr>
      <w:r>
        <w:t>Certificate in Cyber Security</w:t>
      </w:r>
    </w:p>
    <w:p w:rsidR="00C972E0" w:rsidRDefault="0066300B">
      <w:pPr>
        <w:pStyle w:val="SectionHeading"/>
      </w:pPr>
      <w:r>
        <w:t>Experience</w:t>
      </w:r>
    </w:p>
    <w:p w:rsidR="00C972E0" w:rsidRDefault="00F20042">
      <w:pPr>
        <w:spacing w:after="0"/>
        <w:rPr>
          <w:i/>
          <w:iCs/>
        </w:rPr>
      </w:pPr>
      <w:r>
        <w:t>IT Support</w:t>
      </w:r>
      <w:r w:rsidR="0066300B">
        <w:t xml:space="preserve"> – </w:t>
      </w:r>
      <w:r>
        <w:t>26/04/2024</w:t>
      </w:r>
    </w:p>
    <w:p w:rsidR="00C972E0" w:rsidRDefault="00F20042">
      <w:pPr>
        <w:rPr>
          <w:color w:val="675E47" w:themeColor="text2"/>
        </w:rPr>
      </w:pPr>
      <w:r>
        <w:rPr>
          <w:color w:val="675E47" w:themeColor="text2"/>
        </w:rPr>
        <w:t>Civil Aviation Authority Uganda</w:t>
      </w:r>
      <w:r w:rsidR="0066300B">
        <w:rPr>
          <w:color w:val="675E47" w:themeColor="text2"/>
        </w:rPr>
        <w:t xml:space="preserve"> | </w:t>
      </w:r>
      <w:r>
        <w:rPr>
          <w:color w:val="675E47" w:themeColor="text2"/>
        </w:rPr>
        <w:t>Entebbe-Uganda</w:t>
      </w:r>
    </w:p>
    <w:p w:rsidR="00C972E0" w:rsidRDefault="00F20042">
      <w:r>
        <w:t>IT Support</w:t>
      </w:r>
    </w:p>
    <w:p w:rsidR="00C972E0" w:rsidRDefault="0066300B">
      <w:pPr>
        <w:pStyle w:val="SectionHeading"/>
      </w:pPr>
      <w:r>
        <w:t>Skills</w:t>
      </w:r>
    </w:p>
    <w:p w:rsidR="00C972E0" w:rsidRDefault="00F20042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development</w:t>
      </w:r>
    </w:p>
    <w:p w:rsidR="00F20042" w:rsidRDefault="00F20042">
      <w:pPr>
        <w:pStyle w:val="ListParagraph"/>
        <w:numPr>
          <w:ilvl w:val="0"/>
          <w:numId w:val="4"/>
        </w:numPr>
        <w:spacing w:after="0"/>
        <w:ind w:left="288" w:hanging="288"/>
      </w:pPr>
      <w:r>
        <w:t>Graphics Designing</w:t>
      </w:r>
    </w:p>
    <w:p w:rsidR="00F20042" w:rsidRDefault="00F20042">
      <w:pPr>
        <w:pStyle w:val="ListParagraph"/>
        <w:numPr>
          <w:ilvl w:val="0"/>
          <w:numId w:val="4"/>
        </w:numPr>
        <w:spacing w:after="0"/>
        <w:ind w:left="288" w:hanging="288"/>
      </w:pPr>
      <w:r>
        <w:t>Computer Trouble shooting</w:t>
      </w:r>
    </w:p>
    <w:p w:rsidR="00C972E0" w:rsidRDefault="00C972E0">
      <w:pPr>
        <w:spacing w:after="200" w:line="276" w:lineRule="auto"/>
      </w:pPr>
    </w:p>
    <w:sectPr w:rsidR="00C972E0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00B" w:rsidRDefault="0066300B">
      <w:pPr>
        <w:spacing w:after="0" w:line="240" w:lineRule="auto"/>
      </w:pPr>
      <w:r>
        <w:separator/>
      </w:r>
    </w:p>
  </w:endnote>
  <w:endnote w:type="continuationSeparator" w:id="0">
    <w:p w:rsidR="0066300B" w:rsidRDefault="0066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E0" w:rsidRDefault="006630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C972E0" w:rsidRDefault="00C972E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C972E0" w:rsidRDefault="00C972E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972E0" w:rsidRDefault="0066300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C972E0" w:rsidRDefault="0066300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E0" w:rsidRDefault="0066300B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427D52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C972E0" w:rsidRDefault="00C972E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C972E0" w:rsidRDefault="00C972E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972E0" w:rsidRDefault="0066300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C972E0" w:rsidRDefault="0066300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00B" w:rsidRDefault="0066300B">
      <w:pPr>
        <w:spacing w:after="0" w:line="240" w:lineRule="auto"/>
      </w:pPr>
      <w:r>
        <w:separator/>
      </w:r>
    </w:p>
  </w:footnote>
  <w:footnote w:type="continuationSeparator" w:id="0">
    <w:p w:rsidR="0066300B" w:rsidRDefault="0066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E0" w:rsidRDefault="0066300B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CE3CE85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72E0" w:rsidRDefault="006630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C972E0" w:rsidRDefault="0066300B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C972E0" w:rsidRDefault="00C972E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C972E0" w:rsidRDefault="00C972E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E0" w:rsidRDefault="006630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482D72C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C972E0" w:rsidRDefault="00C972E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72E0" w:rsidRDefault="00C972E0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C972E0" w:rsidRDefault="00C972E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42"/>
    <w:rsid w:val="005F00A0"/>
    <w:rsid w:val="0066300B"/>
    <w:rsid w:val="00C972E0"/>
    <w:rsid w:val="00CB3C27"/>
    <w:rsid w:val="00F2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9698C-F7A9-4A1E-822E-75F4E996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085B098AC143E2B50A1337EE465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7A078-CEFF-4671-AD8C-2936FEFFB874}"/>
      </w:docPartPr>
      <w:docPartBody>
        <w:p w:rsidR="00000000" w:rsidRDefault="003B0588">
          <w:pPr>
            <w:pStyle w:val="11085B098AC143E2B50A1337EE4650A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052EC07D0854294B1459D8439214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951FC-9E8E-4D0E-958E-2AB86ABA2334}"/>
      </w:docPartPr>
      <w:docPartBody>
        <w:p w:rsidR="00000000" w:rsidRDefault="003B0588">
          <w:pPr>
            <w:pStyle w:val="4052EC07D0854294B1459D8439214F1D"/>
          </w:pPr>
          <w:r>
            <w:t>[Type the</w:t>
          </w:r>
          <w:r>
            <w:t xml:space="preserve"> date]</w:t>
          </w:r>
        </w:p>
      </w:docPartBody>
    </w:docPart>
    <w:docPart>
      <w:docPartPr>
        <w:name w:val="4F5E0EDBBCB742DF937E3D468615B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65004-915F-4B58-9071-F1992435331A}"/>
      </w:docPartPr>
      <w:docPartBody>
        <w:p w:rsidR="00000000" w:rsidRDefault="003B0588">
          <w:pPr>
            <w:pStyle w:val="4F5E0EDBBCB742DF937E3D468615B1A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AD8AB563E75D46639F76226C6873B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71880-68C5-4D5A-9F52-009E37D61EBD}"/>
      </w:docPartPr>
      <w:docPartBody>
        <w:p w:rsidR="00000000" w:rsidRDefault="003B0588">
          <w:pPr>
            <w:pStyle w:val="AD8AB563E75D46639F76226C6873B59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5B9B5572DC1F45CB99D26488AC16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47637-ADB4-440C-90B6-1723787E62DB}"/>
      </w:docPartPr>
      <w:docPartBody>
        <w:p w:rsidR="00000000" w:rsidRDefault="003B0588">
          <w:pPr>
            <w:pStyle w:val="5B9B5572DC1F45CB99D26488AC16028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2E6B20D063A04EA2BB2EAE730EE95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9186-A7FE-404E-B982-652FA4FCC8D4}"/>
      </w:docPartPr>
      <w:docPartBody>
        <w:p w:rsidR="00000000" w:rsidRDefault="003B0588">
          <w:pPr>
            <w:pStyle w:val="2E6B20D063A04EA2BB2EAE730EE957C9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5B8730B89344E2BBB9AE722A780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E3366-FC7E-4B90-BB66-A7DD53344B42}"/>
      </w:docPartPr>
      <w:docPartBody>
        <w:p w:rsidR="00000000" w:rsidRDefault="003B0588">
          <w:pPr>
            <w:pStyle w:val="B5B8730B89344E2BBB9AE722A7806C6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88"/>
    <w:rsid w:val="003B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1085B098AC143E2B50A1337EE4650AB">
    <w:name w:val="11085B098AC143E2B50A1337EE4650AB"/>
  </w:style>
  <w:style w:type="paragraph" w:customStyle="1" w:styleId="4052EC07D0854294B1459D8439214F1D">
    <w:name w:val="4052EC07D0854294B1459D8439214F1D"/>
  </w:style>
  <w:style w:type="paragraph" w:customStyle="1" w:styleId="4F5E0EDBBCB742DF937E3D468615B1A1">
    <w:name w:val="4F5E0EDBBCB742DF937E3D468615B1A1"/>
  </w:style>
  <w:style w:type="paragraph" w:customStyle="1" w:styleId="AD8AB563E75D46639F76226C6873B592">
    <w:name w:val="AD8AB563E75D46639F76226C6873B592"/>
  </w:style>
  <w:style w:type="paragraph" w:customStyle="1" w:styleId="5B9B5572DC1F45CB99D26488AC16028A">
    <w:name w:val="5B9B5572DC1F45CB99D26488AC16028A"/>
  </w:style>
  <w:style w:type="paragraph" w:customStyle="1" w:styleId="2E6B20D063A04EA2BB2EAE730EE957C9">
    <w:name w:val="2E6B20D063A04EA2BB2EAE730EE957C9"/>
  </w:style>
  <w:style w:type="paragraph" w:customStyle="1" w:styleId="B5B8730B89344E2BBB9AE722A7806C6C">
    <w:name w:val="B5B8730B89344E2BBB9AE722A7806C6C"/>
  </w:style>
  <w:style w:type="paragraph" w:customStyle="1" w:styleId="D34AD00076D44111967A424B9960FEA1">
    <w:name w:val="D34AD00076D44111967A424B9960FEA1"/>
  </w:style>
  <w:style w:type="paragraph" w:customStyle="1" w:styleId="48FE9C402A834DDCA63B2DA771C03163">
    <w:name w:val="48FE9C402A834DDCA63B2DA771C03163"/>
  </w:style>
  <w:style w:type="paragraph" w:customStyle="1" w:styleId="7F13DAE6252E465CAC3B4B6E89083377">
    <w:name w:val="7F13DAE6252E465CAC3B4B6E89083377"/>
  </w:style>
  <w:style w:type="paragraph" w:customStyle="1" w:styleId="EA672099D653448196956F88082FFBDB">
    <w:name w:val="EA672099D653448196956F88082FFBDB"/>
  </w:style>
  <w:style w:type="paragraph" w:customStyle="1" w:styleId="FCCD5CFE553E41328FC42070A9075A8A">
    <w:name w:val="FCCD5CFE553E41328FC42070A9075A8A"/>
  </w:style>
  <w:style w:type="paragraph" w:customStyle="1" w:styleId="51DBDCA85EFF4E0082BF64E6BA3238A3">
    <w:name w:val="51DBDCA85EFF4E0082BF64E6BA3238A3"/>
  </w:style>
  <w:style w:type="paragraph" w:customStyle="1" w:styleId="4469C4E26B214E31B9D7B10CB80AF9DF">
    <w:name w:val="4469C4E26B214E31B9D7B10CB80AF9DF"/>
  </w:style>
  <w:style w:type="paragraph" w:customStyle="1" w:styleId="B5E2824323984DD89455DBD8D215C55C">
    <w:name w:val="B5E2824323984DD89455DBD8D215C55C"/>
  </w:style>
  <w:style w:type="paragraph" w:customStyle="1" w:styleId="212DEAF8D8F64ACDB0DD50EF96C81D1E">
    <w:name w:val="212DEAF8D8F64ACDB0DD50EF96C81D1E"/>
  </w:style>
  <w:style w:type="paragraph" w:customStyle="1" w:styleId="025F96DFDC0B4910955702380A2D5E92">
    <w:name w:val="025F96DFDC0B4910955702380A2D5E92"/>
  </w:style>
  <w:style w:type="paragraph" w:customStyle="1" w:styleId="04FE5F81B64B440A927F21273DE7A35D">
    <w:name w:val="04FE5F81B64B440A927F21273DE7A35D"/>
  </w:style>
  <w:style w:type="paragraph" w:customStyle="1" w:styleId="CCA3DCDD422A44CC9C5600DBCABB9FE1">
    <w:name w:val="CCA3DCDD422A44CC9C5600DBCABB9F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Mukono-Uganda</CompanyAddress>
  <CompanyPhone>+256760824588</CompanyPhone>
  <CompanyFax/>
  <CompanyEmail>Ianwalya0@gmail.com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1B529B5-3FEE-4D38-BE0D-C16FE805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Walya</dc:creator>
  <cp:lastModifiedBy>ian Walya</cp:lastModifiedBy>
  <cp:revision>3</cp:revision>
  <dcterms:created xsi:type="dcterms:W3CDTF">2025-03-02T20:15:00Z</dcterms:created>
  <dcterms:modified xsi:type="dcterms:W3CDTF">2025-03-02T20:22:00Z</dcterms:modified>
</cp:coreProperties>
</file>